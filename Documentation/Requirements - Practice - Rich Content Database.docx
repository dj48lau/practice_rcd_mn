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78914" w14:textId="77777777" w:rsidR="005E65B6" w:rsidRPr="006F5054" w:rsidRDefault="005E65B6" w:rsidP="00423C8F"/>
    <w:p w14:paraId="0D578915" w14:textId="479882D4" w:rsidR="005E65B6" w:rsidRPr="006F5054" w:rsidRDefault="007A5C0A" w:rsidP="00213B08">
      <w:pPr>
        <w:jc w:val="center"/>
        <w:rPr>
          <w:rStyle w:val="Emphasis"/>
          <w:color w:val="0070C0"/>
          <w:sz w:val="48"/>
          <w:szCs w:val="48"/>
        </w:rPr>
      </w:pPr>
      <w:r>
        <w:rPr>
          <w:rStyle w:val="Emphasis"/>
          <w:color w:val="0070C0"/>
          <w:sz w:val="48"/>
          <w:szCs w:val="48"/>
        </w:rPr>
        <w:t>Rich Content Database</w:t>
      </w:r>
    </w:p>
    <w:p w14:paraId="0D578916" w14:textId="77777777" w:rsidR="005E65B6" w:rsidRPr="006F5054" w:rsidRDefault="005E65B6" w:rsidP="005E65B6"/>
    <w:p w14:paraId="0D578917" w14:textId="77777777" w:rsidR="005E65B6" w:rsidRPr="006F5054" w:rsidRDefault="00213B08" w:rsidP="00213B08">
      <w:pPr>
        <w:pStyle w:val="Heading1"/>
      </w:pPr>
      <w:r w:rsidRPr="006F5054">
        <w:t>Development environment</w:t>
      </w:r>
    </w:p>
    <w:p w14:paraId="0D578918" w14:textId="1CEBD749" w:rsidR="00213B08" w:rsidRDefault="00213B08" w:rsidP="00213B08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6F5054">
        <w:rPr>
          <w:rFonts w:ascii="Verdana" w:hAnsi="Verdana"/>
          <w:sz w:val="20"/>
          <w:szCs w:val="20"/>
        </w:rPr>
        <w:t>V</w:t>
      </w:r>
      <w:r w:rsidR="00820930">
        <w:rPr>
          <w:rFonts w:ascii="Verdana" w:hAnsi="Verdana"/>
          <w:sz w:val="20"/>
          <w:szCs w:val="20"/>
        </w:rPr>
        <w:t xml:space="preserve">isual </w:t>
      </w:r>
      <w:r w:rsidRPr="006F5054">
        <w:rPr>
          <w:rFonts w:ascii="Verdana" w:hAnsi="Verdana"/>
          <w:sz w:val="20"/>
          <w:szCs w:val="20"/>
        </w:rPr>
        <w:t>S</w:t>
      </w:r>
      <w:r w:rsidR="00820930">
        <w:rPr>
          <w:rFonts w:ascii="Verdana" w:hAnsi="Verdana"/>
          <w:sz w:val="20"/>
          <w:szCs w:val="20"/>
        </w:rPr>
        <w:t xml:space="preserve">tudio </w:t>
      </w:r>
      <w:r w:rsidRPr="006F5054">
        <w:rPr>
          <w:rFonts w:ascii="Verdana" w:hAnsi="Verdana"/>
          <w:sz w:val="20"/>
          <w:szCs w:val="20"/>
        </w:rPr>
        <w:t>201</w:t>
      </w:r>
      <w:r w:rsidR="00DC5092">
        <w:rPr>
          <w:rFonts w:ascii="Verdana" w:hAnsi="Verdana"/>
          <w:sz w:val="20"/>
          <w:szCs w:val="20"/>
        </w:rPr>
        <w:t>3</w:t>
      </w:r>
      <w:r w:rsidR="00820930">
        <w:rPr>
          <w:rFonts w:ascii="Verdana" w:hAnsi="Verdana"/>
          <w:sz w:val="20"/>
          <w:szCs w:val="20"/>
        </w:rPr>
        <w:t xml:space="preserve"> </w:t>
      </w:r>
    </w:p>
    <w:p w14:paraId="0D578919" w14:textId="06E8C43F" w:rsidR="00213B08" w:rsidRPr="006F5054" w:rsidRDefault="00213B08" w:rsidP="00213B08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6F5054">
        <w:rPr>
          <w:rFonts w:ascii="Verdana" w:hAnsi="Verdana"/>
          <w:sz w:val="20"/>
          <w:szCs w:val="20"/>
        </w:rPr>
        <w:t xml:space="preserve">SQL </w:t>
      </w:r>
      <w:r w:rsidR="005275E8">
        <w:rPr>
          <w:rFonts w:ascii="Verdana" w:hAnsi="Verdana"/>
          <w:sz w:val="20"/>
          <w:szCs w:val="20"/>
        </w:rPr>
        <w:t>S</w:t>
      </w:r>
      <w:r w:rsidRPr="006F5054">
        <w:rPr>
          <w:rFonts w:ascii="Verdana" w:hAnsi="Verdana"/>
          <w:sz w:val="20"/>
          <w:szCs w:val="20"/>
        </w:rPr>
        <w:t>erver</w:t>
      </w:r>
      <w:r w:rsidR="003E3E4F">
        <w:rPr>
          <w:rFonts w:ascii="Verdana" w:hAnsi="Verdana"/>
          <w:sz w:val="20"/>
          <w:szCs w:val="20"/>
        </w:rPr>
        <w:t xml:space="preserve"> </w:t>
      </w:r>
      <w:r w:rsidR="008233B1">
        <w:rPr>
          <w:rFonts w:ascii="Verdana" w:hAnsi="Verdana"/>
          <w:sz w:val="20"/>
          <w:szCs w:val="20"/>
        </w:rPr>
        <w:t>E</w:t>
      </w:r>
      <w:r w:rsidR="003E3E4F">
        <w:rPr>
          <w:rFonts w:ascii="Verdana" w:hAnsi="Verdana"/>
          <w:sz w:val="20"/>
          <w:szCs w:val="20"/>
        </w:rPr>
        <w:t xml:space="preserve">xpress </w:t>
      </w:r>
      <w:r w:rsidRPr="006F5054">
        <w:rPr>
          <w:rFonts w:ascii="Verdana" w:hAnsi="Verdana"/>
          <w:sz w:val="20"/>
          <w:szCs w:val="20"/>
        </w:rPr>
        <w:t>2012</w:t>
      </w:r>
    </w:p>
    <w:p w14:paraId="0D57891A" w14:textId="77777777" w:rsidR="00213B08" w:rsidRPr="006F5054" w:rsidRDefault="00213B08" w:rsidP="00213B08">
      <w:pPr>
        <w:pStyle w:val="Heading1"/>
      </w:pPr>
      <w:r w:rsidRPr="006F5054">
        <w:t>Business requirements</w:t>
      </w:r>
    </w:p>
    <w:p w14:paraId="19926902" w14:textId="1C3DB230" w:rsidR="00BD5C74" w:rsidRDefault="00BD5C74" w:rsidP="00213B08">
      <w:pPr>
        <w:rPr>
          <w:szCs w:val="20"/>
        </w:rPr>
      </w:pPr>
      <w:r>
        <w:rPr>
          <w:szCs w:val="20"/>
        </w:rPr>
        <w:t xml:space="preserve">At NetRom, we have a big inventory of </w:t>
      </w:r>
      <w:r w:rsidR="00E131AE">
        <w:rPr>
          <w:szCs w:val="20"/>
        </w:rPr>
        <w:t xml:space="preserve">rich </w:t>
      </w:r>
      <w:r w:rsidR="0092678D">
        <w:rPr>
          <w:szCs w:val="20"/>
        </w:rPr>
        <w:t>content files (</w:t>
      </w:r>
      <w:r w:rsidR="00E131AE">
        <w:rPr>
          <w:szCs w:val="20"/>
        </w:rPr>
        <w:t>i</w:t>
      </w:r>
      <w:r w:rsidR="0092678D">
        <w:rPr>
          <w:szCs w:val="20"/>
        </w:rPr>
        <w:t>mages, archives containing images, PDF’s</w:t>
      </w:r>
      <w:r w:rsidR="007278F9">
        <w:rPr>
          <w:szCs w:val="20"/>
        </w:rPr>
        <w:t>, PMM’s</w:t>
      </w:r>
      <w:r w:rsidR="0092678D">
        <w:rPr>
          <w:szCs w:val="20"/>
        </w:rPr>
        <w:t xml:space="preserve">) that are stored within a shared location to be used/accessed by all </w:t>
      </w:r>
      <w:r w:rsidR="00745DFC">
        <w:rPr>
          <w:szCs w:val="20"/>
        </w:rPr>
        <w:t>colleagues</w:t>
      </w:r>
      <w:r w:rsidR="0092678D">
        <w:rPr>
          <w:szCs w:val="20"/>
        </w:rPr>
        <w:t>.</w:t>
      </w:r>
    </w:p>
    <w:p w14:paraId="0598A3A2" w14:textId="77777777" w:rsidR="00D00748" w:rsidRDefault="00D00748" w:rsidP="00213B08">
      <w:pPr>
        <w:rPr>
          <w:szCs w:val="20"/>
        </w:rPr>
      </w:pPr>
    </w:p>
    <w:p w14:paraId="753F5228" w14:textId="1F70A278" w:rsidR="005C1A27" w:rsidRDefault="005C1A27" w:rsidP="00213B08">
      <w:pPr>
        <w:rPr>
          <w:szCs w:val="20"/>
        </w:rPr>
      </w:pPr>
      <w:r>
        <w:rPr>
          <w:szCs w:val="20"/>
        </w:rPr>
        <w:t>In order to ease the identification of each particular file (and exact contents)</w:t>
      </w:r>
      <w:r w:rsidR="00863382">
        <w:rPr>
          <w:szCs w:val="20"/>
        </w:rPr>
        <w:t xml:space="preserve"> we need to create a solution that will organize these files according to type, details</w:t>
      </w:r>
      <w:r w:rsidR="00A55DF4">
        <w:rPr>
          <w:szCs w:val="20"/>
        </w:rPr>
        <w:t xml:space="preserve"> </w:t>
      </w:r>
      <w:r w:rsidR="00863382">
        <w:rPr>
          <w:szCs w:val="20"/>
        </w:rPr>
        <w:t>and offer</w:t>
      </w:r>
      <w:r w:rsidR="00FA1892">
        <w:rPr>
          <w:szCs w:val="20"/>
        </w:rPr>
        <w:t xml:space="preserve"> users </w:t>
      </w:r>
      <w:r w:rsidR="00863382">
        <w:rPr>
          <w:szCs w:val="20"/>
        </w:rPr>
        <w:t xml:space="preserve">the possibility to </w:t>
      </w:r>
      <w:r w:rsidR="00532061">
        <w:rPr>
          <w:szCs w:val="20"/>
        </w:rPr>
        <w:t xml:space="preserve">quickly </w:t>
      </w:r>
      <w:r w:rsidR="00863382">
        <w:rPr>
          <w:szCs w:val="20"/>
        </w:rPr>
        <w:t>identify each file at a click of a button.</w:t>
      </w:r>
    </w:p>
    <w:p w14:paraId="0D57891C" w14:textId="77777777" w:rsidR="00213B08" w:rsidRPr="006F5054" w:rsidRDefault="00213B08" w:rsidP="00213B08">
      <w:pPr>
        <w:pStyle w:val="Heading1"/>
      </w:pPr>
      <w:r w:rsidRPr="006F5054">
        <w:t>Functional requirements</w:t>
      </w:r>
    </w:p>
    <w:p w14:paraId="28CF4B0E" w14:textId="765B3050" w:rsidR="00A22316" w:rsidRDefault="00A22316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</w:t>
      </w:r>
      <w:r w:rsidR="001E26B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should </w:t>
      </w:r>
      <w:r w:rsidR="001E26B1">
        <w:rPr>
          <w:rFonts w:ascii="Verdana" w:hAnsi="Verdana"/>
          <w:sz w:val="20"/>
          <w:szCs w:val="20"/>
        </w:rPr>
        <w:t xml:space="preserve">copy the files from now on into </w:t>
      </w:r>
      <w:r w:rsidR="00E8762C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“Drop folder” location.</w:t>
      </w:r>
    </w:p>
    <w:p w14:paraId="13A73258" w14:textId="52B6CE18" w:rsidR="00BD591E" w:rsidRDefault="009E45F1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these are dropped into the “drop folder”</w:t>
      </w:r>
      <w:r w:rsidR="009A294D">
        <w:rPr>
          <w:rFonts w:ascii="Verdana" w:hAnsi="Verdana"/>
          <w:sz w:val="20"/>
          <w:szCs w:val="20"/>
        </w:rPr>
        <w:t>, t</w:t>
      </w:r>
      <w:r w:rsidR="00163C12">
        <w:rPr>
          <w:rFonts w:ascii="Verdana" w:hAnsi="Verdana"/>
          <w:sz w:val="20"/>
          <w:szCs w:val="20"/>
        </w:rPr>
        <w:t>he application should get the files from this location and</w:t>
      </w:r>
      <w:r w:rsidR="00094C22">
        <w:rPr>
          <w:rFonts w:ascii="Verdana" w:hAnsi="Verdana"/>
          <w:sz w:val="20"/>
          <w:szCs w:val="20"/>
        </w:rPr>
        <w:t xml:space="preserve"> perform the following:</w:t>
      </w:r>
    </w:p>
    <w:p w14:paraId="335471A6" w14:textId="4D53EC28" w:rsidR="00754A04" w:rsidRDefault="00BD591E" w:rsidP="00BD591E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163C12">
        <w:rPr>
          <w:rFonts w:ascii="Verdana" w:hAnsi="Verdana"/>
          <w:sz w:val="20"/>
          <w:szCs w:val="20"/>
        </w:rPr>
        <w:t xml:space="preserve">rganize them within a separate </w:t>
      </w:r>
      <w:r w:rsidR="009A294D">
        <w:rPr>
          <w:rFonts w:ascii="Verdana" w:hAnsi="Verdana"/>
          <w:sz w:val="20"/>
          <w:szCs w:val="20"/>
        </w:rPr>
        <w:t xml:space="preserve">(remote) </w:t>
      </w:r>
      <w:r w:rsidR="00163C12">
        <w:rPr>
          <w:rFonts w:ascii="Verdana" w:hAnsi="Verdana"/>
          <w:sz w:val="20"/>
          <w:szCs w:val="20"/>
        </w:rPr>
        <w:t>location based on Type</w:t>
      </w:r>
      <w:r w:rsidR="004561E3">
        <w:rPr>
          <w:rFonts w:ascii="Verdana" w:hAnsi="Verdana"/>
          <w:sz w:val="20"/>
          <w:szCs w:val="20"/>
        </w:rPr>
        <w:t>.</w:t>
      </w:r>
    </w:p>
    <w:p w14:paraId="6025E747" w14:textId="31EF57F5" w:rsidR="009514E6" w:rsidRDefault="009514E6" w:rsidP="00BD591E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record of the new file in the database</w:t>
      </w:r>
    </w:p>
    <w:p w14:paraId="460E172A" w14:textId="373D09DF" w:rsidR="00F50FA4" w:rsidRDefault="00F50FA4" w:rsidP="00BD591E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Based on each format, the application should also store all possible file details as follows:</w:t>
      </w:r>
    </w:p>
    <w:p w14:paraId="0721D034" w14:textId="5B831FC5" w:rsidR="00F50FA4" w:rsidRDefault="00E54534" w:rsidP="00F50FA4">
      <w:pPr>
        <w:pStyle w:val="ListParagraph"/>
        <w:numPr>
          <w:ilvl w:val="2"/>
          <w:numId w:val="3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</w:t>
      </w:r>
      <w:r w:rsidR="00F50FA4">
        <w:rPr>
          <w:rFonts w:ascii="Verdana" w:hAnsi="Verdana"/>
          <w:sz w:val="20"/>
          <w:szCs w:val="20"/>
        </w:rPr>
        <w:t>xif</w:t>
      </w:r>
      <w:proofErr w:type="spellEnd"/>
      <w:r w:rsidR="00F50FA4">
        <w:rPr>
          <w:rFonts w:ascii="Verdana" w:hAnsi="Verdana"/>
          <w:sz w:val="20"/>
          <w:szCs w:val="20"/>
        </w:rPr>
        <w:t xml:space="preserve"> data</w:t>
      </w:r>
      <w:r w:rsidR="00F50BA7">
        <w:rPr>
          <w:rFonts w:ascii="Verdana" w:hAnsi="Verdana"/>
          <w:sz w:val="20"/>
          <w:szCs w:val="20"/>
        </w:rPr>
        <w:t xml:space="preserve"> </w:t>
      </w:r>
      <w:r w:rsidR="00F50FA4">
        <w:rPr>
          <w:rFonts w:ascii="Verdana" w:hAnsi="Verdana"/>
          <w:sz w:val="20"/>
          <w:szCs w:val="20"/>
        </w:rPr>
        <w:t>(</w:t>
      </w:r>
      <w:r w:rsidR="00616609">
        <w:rPr>
          <w:rFonts w:ascii="Verdana" w:hAnsi="Verdana"/>
          <w:sz w:val="20"/>
          <w:szCs w:val="20"/>
        </w:rPr>
        <w:t xml:space="preserve">metadata </w:t>
      </w:r>
      <w:r w:rsidR="00F50FA4">
        <w:rPr>
          <w:rFonts w:ascii="Verdana" w:hAnsi="Verdana"/>
          <w:sz w:val="20"/>
          <w:szCs w:val="20"/>
        </w:rPr>
        <w:t>for JPEG/PNG)</w:t>
      </w:r>
    </w:p>
    <w:p w14:paraId="5066BCC8" w14:textId="0DBACE54" w:rsidR="00616609" w:rsidRDefault="00616609" w:rsidP="00F50FA4">
      <w:pPr>
        <w:pStyle w:val="ListParagraph"/>
        <w:numPr>
          <w:ilvl w:val="2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size / resolution</w:t>
      </w:r>
      <w:r w:rsidR="004971F8">
        <w:rPr>
          <w:rFonts w:ascii="Verdana" w:hAnsi="Verdana"/>
          <w:sz w:val="20"/>
          <w:szCs w:val="20"/>
        </w:rPr>
        <w:t xml:space="preserve"> / </w:t>
      </w:r>
      <w:proofErr w:type="spellStart"/>
      <w:r w:rsidR="004971F8">
        <w:rPr>
          <w:rFonts w:ascii="Verdana" w:hAnsi="Verdana"/>
          <w:sz w:val="20"/>
          <w:szCs w:val="20"/>
        </w:rPr>
        <w:t>colorspace</w:t>
      </w:r>
      <w:proofErr w:type="spellEnd"/>
      <w:r>
        <w:rPr>
          <w:rFonts w:ascii="Verdana" w:hAnsi="Verdana"/>
          <w:sz w:val="20"/>
          <w:szCs w:val="20"/>
        </w:rPr>
        <w:t xml:space="preserve"> of images</w:t>
      </w:r>
    </w:p>
    <w:p w14:paraId="718D6070" w14:textId="24E02B02" w:rsidR="0068764B" w:rsidRDefault="000E39BF" w:rsidP="00F50FA4">
      <w:pPr>
        <w:pStyle w:val="ListParagraph"/>
        <w:numPr>
          <w:ilvl w:val="2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PDF metadata</w:t>
      </w:r>
    </w:p>
    <w:p w14:paraId="3FB81D24" w14:textId="31227253" w:rsidR="005A7870" w:rsidRDefault="00716707" w:rsidP="00F50FA4">
      <w:pPr>
        <w:pStyle w:val="ListParagraph"/>
        <w:numPr>
          <w:ilvl w:val="2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Printer profile details (for PMM</w:t>
      </w:r>
      <w:r w:rsidR="00E60605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)</w:t>
      </w:r>
    </w:p>
    <w:p w14:paraId="7647E70B" w14:textId="052675FB" w:rsidR="009E45F1" w:rsidRDefault="0095123B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 any moment, users should be able to open the client side application</w:t>
      </w:r>
      <w:r w:rsidR="00DF2E33">
        <w:rPr>
          <w:rFonts w:ascii="Verdana" w:hAnsi="Verdana"/>
          <w:sz w:val="20"/>
          <w:szCs w:val="20"/>
        </w:rPr>
        <w:t xml:space="preserve"> and access the content database details of </w:t>
      </w:r>
      <w:r w:rsidR="001C6AE7">
        <w:rPr>
          <w:rFonts w:ascii="Verdana" w:hAnsi="Verdana"/>
          <w:sz w:val="20"/>
          <w:szCs w:val="20"/>
        </w:rPr>
        <w:t>the files that have been stored</w:t>
      </w:r>
    </w:p>
    <w:p w14:paraId="48CAE82A" w14:textId="271604D3" w:rsidR="00E64F76" w:rsidRDefault="00E64F76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client application should reside in</w:t>
      </w:r>
      <w:r w:rsidR="00D014F0">
        <w:rPr>
          <w:rFonts w:ascii="Verdana" w:hAnsi="Verdana"/>
          <w:sz w:val="20"/>
          <w:szCs w:val="20"/>
        </w:rPr>
        <w:t xml:space="preserve"> the system tray</w:t>
      </w:r>
      <w:r w:rsidR="00015C3E">
        <w:rPr>
          <w:rFonts w:ascii="Verdana" w:hAnsi="Verdana"/>
          <w:sz w:val="20"/>
          <w:szCs w:val="20"/>
        </w:rPr>
        <w:t>.</w:t>
      </w:r>
    </w:p>
    <w:p w14:paraId="109AE607" w14:textId="23FBC5CC" w:rsidR="0075530B" w:rsidRDefault="00A86E11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75530B">
        <w:rPr>
          <w:rFonts w:ascii="Verdana" w:hAnsi="Verdana"/>
          <w:sz w:val="20"/>
          <w:szCs w:val="20"/>
        </w:rPr>
        <w:t>y default, the application should not display any images but prompt the user with the search screen</w:t>
      </w:r>
      <w:r w:rsidR="00635120">
        <w:rPr>
          <w:rFonts w:ascii="Verdana" w:hAnsi="Verdana"/>
          <w:sz w:val="20"/>
          <w:szCs w:val="20"/>
        </w:rPr>
        <w:t>.</w:t>
      </w:r>
    </w:p>
    <w:p w14:paraId="40C2FB26" w14:textId="30522249" w:rsidR="00E75E59" w:rsidRDefault="00244AB7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Users shoul</w:t>
      </w:r>
      <w:r w:rsidR="006A37D0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be able to do the following:</w:t>
      </w:r>
    </w:p>
    <w:p w14:paraId="59FA1453" w14:textId="0A80C602" w:rsidR="006A37D0" w:rsidRDefault="006A37D0" w:rsidP="006A37D0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Search (based on metadata)</w:t>
      </w:r>
    </w:p>
    <w:p w14:paraId="65DA8081" w14:textId="3C1073BF" w:rsidR="006A37D0" w:rsidRDefault="006A37D0" w:rsidP="006A37D0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file (open </w:t>
      </w:r>
      <w:r w:rsidR="00143784">
        <w:rPr>
          <w:rFonts w:ascii="Verdana" w:hAnsi="Verdana"/>
          <w:sz w:val="20"/>
          <w:szCs w:val="20"/>
        </w:rPr>
        <w:t xml:space="preserve">file </w:t>
      </w:r>
      <w:r>
        <w:rPr>
          <w:rFonts w:ascii="Verdana" w:hAnsi="Verdana"/>
          <w:sz w:val="20"/>
          <w:szCs w:val="20"/>
        </w:rPr>
        <w:t>location</w:t>
      </w:r>
      <w:r w:rsidR="00143784">
        <w:rPr>
          <w:rFonts w:ascii="Verdana" w:hAnsi="Verdana"/>
          <w:sz w:val="20"/>
          <w:szCs w:val="20"/>
        </w:rPr>
        <w:t xml:space="preserve"> and select file)</w:t>
      </w:r>
    </w:p>
    <w:p w14:paraId="192294B7" w14:textId="54D1DF63" w:rsidR="00C61804" w:rsidRDefault="008E5F11" w:rsidP="006A37D0">
      <w:pPr>
        <w:pStyle w:val="ListParagraph"/>
        <w:numPr>
          <w:ilvl w:val="1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Enrich each file with custom metadata</w:t>
      </w:r>
      <w:r w:rsidR="004741A8">
        <w:rPr>
          <w:rFonts w:ascii="Verdana" w:hAnsi="Verdana"/>
          <w:sz w:val="20"/>
          <w:szCs w:val="20"/>
        </w:rPr>
        <w:t xml:space="preserve"> (any)</w:t>
      </w:r>
    </w:p>
    <w:p w14:paraId="1273C264" w14:textId="04107517" w:rsidR="00432E53" w:rsidRDefault="00432E53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search results shoul</w:t>
      </w:r>
      <w:r w:rsidR="00933922">
        <w:rPr>
          <w:rFonts w:ascii="Verdana" w:hAnsi="Verdana"/>
          <w:sz w:val="20"/>
          <w:szCs w:val="20"/>
        </w:rPr>
        <w:t xml:space="preserve">d be shown in a preview screen, </w:t>
      </w:r>
      <w:r>
        <w:rPr>
          <w:rFonts w:ascii="Verdana" w:hAnsi="Verdana"/>
          <w:sz w:val="20"/>
          <w:szCs w:val="20"/>
        </w:rPr>
        <w:t>displaying the thumbnails of files</w:t>
      </w:r>
      <w:r w:rsidR="00370E7D">
        <w:rPr>
          <w:rFonts w:ascii="Verdana" w:hAnsi="Verdana"/>
          <w:sz w:val="20"/>
          <w:szCs w:val="20"/>
        </w:rPr>
        <w:t xml:space="preserve"> if possible</w:t>
      </w:r>
      <w:r w:rsidR="000D528B">
        <w:rPr>
          <w:rFonts w:ascii="Verdana" w:hAnsi="Verdana"/>
          <w:sz w:val="20"/>
          <w:szCs w:val="20"/>
        </w:rPr>
        <w:t>.</w:t>
      </w:r>
      <w:r w:rsidR="005B479E">
        <w:rPr>
          <w:rFonts w:ascii="Verdana" w:hAnsi="Verdana"/>
          <w:sz w:val="20"/>
          <w:szCs w:val="20"/>
        </w:rPr>
        <w:t xml:space="preserve"> </w:t>
      </w:r>
      <w:r w:rsidR="0025601E">
        <w:rPr>
          <w:rFonts w:ascii="Verdana" w:hAnsi="Verdana"/>
          <w:sz w:val="20"/>
          <w:szCs w:val="20"/>
        </w:rPr>
        <w:t>Scrolling through the fi</w:t>
      </w:r>
      <w:r w:rsidR="00075556">
        <w:rPr>
          <w:rFonts w:ascii="Verdana" w:hAnsi="Verdana"/>
          <w:sz w:val="20"/>
          <w:szCs w:val="20"/>
        </w:rPr>
        <w:t>l</w:t>
      </w:r>
      <w:r w:rsidR="0025601E">
        <w:rPr>
          <w:rFonts w:ascii="Verdana" w:hAnsi="Verdana"/>
          <w:sz w:val="20"/>
          <w:szCs w:val="20"/>
        </w:rPr>
        <w:t>es should be easy and intuitive (tooltip preview with summary metadata)</w:t>
      </w:r>
      <w:r w:rsidR="00E53604">
        <w:rPr>
          <w:rFonts w:ascii="Verdana" w:hAnsi="Verdana"/>
          <w:sz w:val="20"/>
          <w:szCs w:val="20"/>
        </w:rPr>
        <w:t>.</w:t>
      </w:r>
    </w:p>
    <w:p w14:paraId="65E6493E" w14:textId="685E2EFA" w:rsidR="00BE7E48" w:rsidRDefault="00BE7E48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application should also allow to remove content from database and delete file.</w:t>
      </w:r>
    </w:p>
    <w:p w14:paraId="49C09C93" w14:textId="51F89723" w:rsidR="000D2D47" w:rsidRDefault="000D2D47" w:rsidP="00E231B5">
      <w:pPr>
        <w:pStyle w:val="ListParagraph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Manual upload should also be possible (with prompt screen for custom metadata)</w:t>
      </w:r>
      <w:r w:rsidR="00E64F76">
        <w:rPr>
          <w:rFonts w:ascii="Verdana" w:hAnsi="Verdana"/>
          <w:sz w:val="20"/>
          <w:szCs w:val="20"/>
        </w:rPr>
        <w:t>.</w:t>
      </w:r>
    </w:p>
    <w:p w14:paraId="0D57892A" w14:textId="77777777" w:rsidR="00346BD3" w:rsidRPr="006F5054" w:rsidRDefault="00213B08" w:rsidP="00213B08">
      <w:pPr>
        <w:pStyle w:val="Heading1"/>
        <w:tabs>
          <w:tab w:val="clear" w:pos="360"/>
        </w:tabs>
      </w:pPr>
      <w:r w:rsidRPr="006F5054">
        <w:t>Technical requirements</w:t>
      </w:r>
    </w:p>
    <w:p w14:paraId="0D57892B" w14:textId="1ECA82DC" w:rsidR="00213B08" w:rsidRPr="006F5054" w:rsidRDefault="00F54984" w:rsidP="005B1836">
      <w:pPr>
        <w:pStyle w:val="ListParagraph"/>
        <w:numPr>
          <w:ilvl w:val="0"/>
          <w:numId w:val="3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Desktop applica</w:t>
      </w:r>
      <w:r w:rsidR="0006562C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ion</w:t>
      </w:r>
      <w:r w:rsidR="005B1836">
        <w:rPr>
          <w:rFonts w:ascii="Verdana" w:hAnsi="Verdana"/>
          <w:sz w:val="20"/>
          <w:szCs w:val="20"/>
        </w:rPr>
        <w:t xml:space="preserve">, </w:t>
      </w:r>
      <w:r w:rsidR="000C3AC2">
        <w:rPr>
          <w:rFonts w:ascii="Verdana" w:hAnsi="Verdana"/>
          <w:sz w:val="20"/>
          <w:szCs w:val="20"/>
        </w:rPr>
        <w:t xml:space="preserve">written in </w:t>
      </w:r>
      <w:r w:rsidR="00DC5092">
        <w:rPr>
          <w:rFonts w:ascii="Verdana" w:hAnsi="Verdana"/>
          <w:sz w:val="20"/>
          <w:szCs w:val="20"/>
        </w:rPr>
        <w:t>C#</w:t>
      </w:r>
      <w:r w:rsidR="000C3AC2">
        <w:rPr>
          <w:rFonts w:ascii="Verdana" w:hAnsi="Verdana"/>
          <w:sz w:val="20"/>
          <w:szCs w:val="20"/>
        </w:rPr>
        <w:t>.</w:t>
      </w:r>
    </w:p>
    <w:p w14:paraId="0D57892D" w14:textId="11DAFAA4" w:rsidR="00213B08" w:rsidRPr="006F5054" w:rsidRDefault="00346BD3" w:rsidP="00213B08">
      <w:pPr>
        <w:pStyle w:val="ListParagraph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6F5054">
        <w:rPr>
          <w:rFonts w:ascii="Verdana" w:hAnsi="Verdana"/>
          <w:sz w:val="20"/>
          <w:szCs w:val="20"/>
        </w:rPr>
        <w:t xml:space="preserve">The implementation of </w:t>
      </w:r>
      <w:r w:rsidR="00F83739" w:rsidRPr="006F5054">
        <w:rPr>
          <w:rFonts w:ascii="Verdana" w:hAnsi="Verdana"/>
          <w:sz w:val="20"/>
          <w:szCs w:val="20"/>
        </w:rPr>
        <w:t xml:space="preserve">the </w:t>
      </w:r>
      <w:r w:rsidRPr="006F5054">
        <w:rPr>
          <w:rFonts w:ascii="Verdana" w:hAnsi="Verdana"/>
          <w:sz w:val="20"/>
          <w:szCs w:val="20"/>
        </w:rPr>
        <w:t>application</w:t>
      </w:r>
      <w:r w:rsidR="00F83739" w:rsidRPr="006F5054">
        <w:rPr>
          <w:rFonts w:ascii="Verdana" w:hAnsi="Verdana"/>
          <w:sz w:val="20"/>
          <w:szCs w:val="20"/>
        </w:rPr>
        <w:t xml:space="preserve"> </w:t>
      </w:r>
      <w:r w:rsidRPr="006F5054">
        <w:rPr>
          <w:rFonts w:ascii="Verdana" w:hAnsi="Verdana"/>
          <w:sz w:val="20"/>
          <w:szCs w:val="20"/>
        </w:rPr>
        <w:t>should promote the separation between business rules and GUI.</w:t>
      </w:r>
    </w:p>
    <w:p w14:paraId="0D57892F" w14:textId="77777777" w:rsidR="00213B08" w:rsidRDefault="00346BD3" w:rsidP="00213B08">
      <w:pPr>
        <w:pStyle w:val="ListParagraph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6F5054">
        <w:rPr>
          <w:rFonts w:ascii="Verdana" w:hAnsi="Verdana"/>
          <w:sz w:val="20"/>
          <w:szCs w:val="20"/>
        </w:rPr>
        <w:t>The operations on database should be implemented in such a way that the changes of DB provider should affect an isolated part of the application.</w:t>
      </w:r>
    </w:p>
    <w:p w14:paraId="5CBA393A" w14:textId="6F32454D" w:rsidR="003C015C" w:rsidRPr="006F5054" w:rsidRDefault="003C015C" w:rsidP="00213B08">
      <w:pPr>
        <w:pStyle w:val="ListParagraph"/>
        <w:numPr>
          <w:ilvl w:val="0"/>
          <w:numId w:val="3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ORM should be advisable for database operations.</w:t>
      </w:r>
    </w:p>
    <w:p w14:paraId="0D578932" w14:textId="27CB0663" w:rsidR="00423C8F" w:rsidRPr="006F5054" w:rsidRDefault="00346BD3" w:rsidP="0026462E">
      <w:pPr>
        <w:pStyle w:val="ListParagraph"/>
        <w:numPr>
          <w:ilvl w:val="0"/>
          <w:numId w:val="36"/>
        </w:numPr>
        <w:tabs>
          <w:tab w:val="left" w:pos="3421"/>
        </w:tabs>
      </w:pPr>
      <w:r w:rsidRPr="00054689">
        <w:rPr>
          <w:rFonts w:ascii="Verdana" w:hAnsi="Verdana"/>
          <w:sz w:val="20"/>
          <w:szCs w:val="20"/>
        </w:rPr>
        <w:t xml:space="preserve">The code should respect </w:t>
      </w:r>
      <w:r w:rsidR="0034385E" w:rsidRPr="00054689">
        <w:rPr>
          <w:rFonts w:ascii="Verdana" w:hAnsi="Verdana"/>
          <w:sz w:val="20"/>
          <w:szCs w:val="20"/>
        </w:rPr>
        <w:t>NetRom code</w:t>
      </w:r>
      <w:r w:rsidR="000C3AC2" w:rsidRPr="00054689">
        <w:rPr>
          <w:rFonts w:ascii="Verdana" w:hAnsi="Verdana"/>
          <w:sz w:val="20"/>
          <w:szCs w:val="20"/>
        </w:rPr>
        <w:t xml:space="preserve"> conventions.</w:t>
      </w:r>
      <w:bookmarkStart w:id="0" w:name="_GoBack"/>
      <w:bookmarkEnd w:id="0"/>
    </w:p>
    <w:sectPr w:rsidR="00423C8F" w:rsidRPr="006F5054" w:rsidSect="0099650A">
      <w:headerReference w:type="default" r:id="rId11"/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46164" w14:textId="77777777" w:rsidR="000A1630" w:rsidRDefault="000A1630" w:rsidP="00B214C0">
      <w:r>
        <w:separator/>
      </w:r>
    </w:p>
  </w:endnote>
  <w:endnote w:type="continuationSeparator" w:id="0">
    <w:p w14:paraId="70DDDE98" w14:textId="77777777" w:rsidR="000A1630" w:rsidRDefault="000A1630" w:rsidP="00B2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893A" w14:textId="77777777" w:rsidR="00EA6504" w:rsidRDefault="00F51F10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</w:instrText>
    </w:r>
    <w:r w:rsidR="00BE65D2">
      <w:instrText>TITLE</w:instrText>
    </w:r>
    <w:r>
      <w:instrText xml:space="preserve">   \* MERGEFORMAT </w:instrText>
    </w:r>
    <w:r>
      <w:fldChar w:fldCharType="separate"/>
    </w:r>
    <w:r w:rsidR="00FF72F2">
      <w:t>Rich Content Database</w:t>
    </w:r>
    <w:r>
      <w:fldChar w:fldCharType="end"/>
    </w:r>
    <w:r w:rsidR="00EA6504" w:rsidRPr="00790BCF">
      <w:tab/>
    </w:r>
    <w:r w:rsidR="00EA6504" w:rsidRPr="00790BCF">
      <w:tab/>
      <w:t xml:space="preserve">Page </w:t>
    </w:r>
    <w:r w:rsidR="00EA6504">
      <w:fldChar w:fldCharType="begin"/>
    </w:r>
    <w:r w:rsidR="00EA6504" w:rsidRPr="00790BCF">
      <w:instrText xml:space="preserve"> PAGE </w:instrText>
    </w:r>
    <w:r w:rsidR="00EA6504">
      <w:fldChar w:fldCharType="separate"/>
    </w:r>
    <w:r w:rsidR="00DC5092">
      <w:rPr>
        <w:noProof/>
      </w:rPr>
      <w:t>1</w:t>
    </w:r>
    <w:r w:rsidR="00EA6504">
      <w:fldChar w:fldCharType="end"/>
    </w:r>
    <w:r w:rsidR="00EA6504">
      <w:t xml:space="preserve"> of </w:t>
    </w:r>
    <w:r w:rsidR="00EA6504">
      <w:rPr>
        <w:rStyle w:val="PageNumber"/>
      </w:rPr>
      <w:fldChar w:fldCharType="begin"/>
    </w:r>
    <w:r w:rsidR="00EA6504">
      <w:rPr>
        <w:rStyle w:val="PageNumber"/>
      </w:rPr>
      <w:instrText xml:space="preserve"> NUMPAGES </w:instrText>
    </w:r>
    <w:r w:rsidR="00EA6504">
      <w:rPr>
        <w:rStyle w:val="PageNumber"/>
      </w:rPr>
      <w:fldChar w:fldCharType="separate"/>
    </w:r>
    <w:r w:rsidR="00DC5092">
      <w:rPr>
        <w:rStyle w:val="PageNumber"/>
        <w:noProof/>
      </w:rPr>
      <w:t>1</w:t>
    </w:r>
    <w:r w:rsidR="00EA6504">
      <w:rPr>
        <w:rStyle w:val="PageNumber"/>
      </w:rPr>
      <w:fldChar w:fldCharType="end"/>
    </w:r>
    <w:r w:rsidR="00EA6504">
      <w:t xml:space="preserve"> </w:t>
    </w:r>
  </w:p>
  <w:p w14:paraId="0D57893B" w14:textId="77777777" w:rsidR="00EA6504" w:rsidRPr="00316B72" w:rsidRDefault="00EA6504" w:rsidP="00EC05B1">
    <w:pPr>
      <w:pStyle w:val="Footer"/>
      <w:spacing w:before="0" w:after="0"/>
      <w:ind w:right="28"/>
      <w:rPr>
        <w:lang w:val="en-US"/>
      </w:rPr>
    </w:pPr>
    <w:r>
      <w:t xml:space="preserve">Version </w:t>
    </w:r>
    <w:sdt>
      <w:sdtPr>
        <w:alias w:val="Document Version"/>
        <w:tag w:val="Document_x0020_Version"/>
        <w:id w:val="355626970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 w:rsidR="00346BD3">
          <w:t>1.0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EC351" w14:textId="77777777" w:rsidR="000A1630" w:rsidRDefault="000A1630" w:rsidP="00B214C0">
      <w:r>
        <w:separator/>
      </w:r>
    </w:p>
  </w:footnote>
  <w:footnote w:type="continuationSeparator" w:id="0">
    <w:p w14:paraId="25C60778" w14:textId="77777777" w:rsidR="000A1630" w:rsidRDefault="000A1630" w:rsidP="00B2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8937" w14:textId="6C2FD875" w:rsidR="00EA6504" w:rsidRDefault="000A1630" w:rsidP="00B15E2E">
    <w:pPr>
      <w:pStyle w:val="Header"/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DOCPROPERTY  Author  \* MERGEFORMAT </w:instrText>
    </w:r>
    <w:r>
      <w:fldChar w:fldCharType="separate"/>
    </w:r>
    <w:r w:rsidR="007778D4">
      <w:t>N</w:t>
    </w:r>
    <w:r w:rsidR="009E6045">
      <w:t>etRom Software</w:t>
    </w:r>
    <w:r>
      <w:fldChar w:fldCharType="end"/>
    </w:r>
    <w:r w:rsidR="00EA6504">
      <w:tab/>
    </w:r>
    <w:r w:rsidR="00EA6504">
      <w:tab/>
    </w:r>
  </w:p>
  <w:sdt>
    <w:sdtPr>
      <w:alias w:val="Publish Date"/>
      <w:tag w:val=""/>
      <w:id w:val="2046940885"/>
      <w:dataBinding w:prefixMappings="xmlns:ns0='http://schemas.microsoft.com/office/2006/coverPageProps' " w:xpath="/ns0:CoverPageProperties[1]/ns0:PublishDate[1]" w:storeItemID="{55AF091B-3C7A-41E3-B477-F2FDAA23CFDA}"/>
      <w:date w:fullDate="2014-06-27T00:00:00Z">
        <w:dateFormat w:val="dd-MMM-yyyy"/>
        <w:lid w:val="en-US"/>
        <w:storeMappedDataAs w:val="dateTime"/>
        <w:calendar w:val="gregorian"/>
      </w:date>
    </w:sdtPr>
    <w:sdtEndPr/>
    <w:sdtContent>
      <w:p w14:paraId="0D578938" w14:textId="48208B6A" w:rsidR="00EA6504" w:rsidRDefault="0030720E" w:rsidP="008E2A02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27-Jun-2014</w:t>
        </w:r>
      </w:p>
    </w:sdtContent>
  </w:sdt>
  <w:p w14:paraId="0D578939" w14:textId="77777777" w:rsidR="008E2A02" w:rsidRPr="00AB37ED" w:rsidRDefault="008E2A02" w:rsidP="00EC05B1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05B50F64"/>
    <w:multiLevelType w:val="hybridMultilevel"/>
    <w:tmpl w:val="BDB2E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74800E9"/>
    <w:multiLevelType w:val="hybridMultilevel"/>
    <w:tmpl w:val="ED0ECDC2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43567961"/>
    <w:multiLevelType w:val="hybridMultilevel"/>
    <w:tmpl w:val="361C4A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F37228"/>
    <w:multiLevelType w:val="hybridMultilevel"/>
    <w:tmpl w:val="5A7A6858"/>
    <w:lvl w:ilvl="0" w:tplc="CA48D0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59CB14E9"/>
    <w:multiLevelType w:val="hybridMultilevel"/>
    <w:tmpl w:val="BA12FE36"/>
    <w:lvl w:ilvl="0" w:tplc="C5BEB08E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607DF7"/>
    <w:multiLevelType w:val="multilevel"/>
    <w:tmpl w:val="B8CC09C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6B7F24B6"/>
    <w:multiLevelType w:val="hybridMultilevel"/>
    <w:tmpl w:val="447EF156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22"/>
  </w:num>
  <w:num w:numId="4">
    <w:abstractNumId w:val="19"/>
  </w:num>
  <w:num w:numId="5">
    <w:abstractNumId w:val="14"/>
  </w:num>
  <w:num w:numId="6">
    <w:abstractNumId w:val="26"/>
  </w:num>
  <w:num w:numId="7">
    <w:abstractNumId w:val="23"/>
  </w:num>
  <w:num w:numId="8">
    <w:abstractNumId w:val="34"/>
  </w:num>
  <w:num w:numId="9">
    <w:abstractNumId w:val="15"/>
  </w:num>
  <w:num w:numId="10">
    <w:abstractNumId w:val="31"/>
  </w:num>
  <w:num w:numId="11">
    <w:abstractNumId w:val="29"/>
  </w:num>
  <w:num w:numId="12">
    <w:abstractNumId w:val="20"/>
  </w:num>
  <w:num w:numId="13">
    <w:abstractNumId w:val="24"/>
  </w:num>
  <w:num w:numId="14">
    <w:abstractNumId w:val="35"/>
  </w:num>
  <w:num w:numId="15">
    <w:abstractNumId w:val="16"/>
  </w:num>
  <w:num w:numId="16">
    <w:abstractNumId w:val="10"/>
  </w:num>
  <w:num w:numId="17">
    <w:abstractNumId w:val="30"/>
  </w:num>
  <w:num w:numId="18">
    <w:abstractNumId w:val="32"/>
  </w:num>
  <w:num w:numId="19">
    <w:abstractNumId w:val="21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5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33"/>
  </w:num>
  <w:num w:numId="35">
    <w:abstractNumId w:val="29"/>
  </w:num>
  <w:num w:numId="36">
    <w:abstractNumId w:val="2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4"/>
    <w:rsid w:val="0000001D"/>
    <w:rsid w:val="000139D7"/>
    <w:rsid w:val="00015C3E"/>
    <w:rsid w:val="00021AD1"/>
    <w:rsid w:val="00026AFD"/>
    <w:rsid w:val="00052E17"/>
    <w:rsid w:val="00054689"/>
    <w:rsid w:val="000555CB"/>
    <w:rsid w:val="00055D25"/>
    <w:rsid w:val="00055F06"/>
    <w:rsid w:val="0006562C"/>
    <w:rsid w:val="00070C5D"/>
    <w:rsid w:val="000734E4"/>
    <w:rsid w:val="00075556"/>
    <w:rsid w:val="00081734"/>
    <w:rsid w:val="00087EEA"/>
    <w:rsid w:val="00094C22"/>
    <w:rsid w:val="000974B2"/>
    <w:rsid w:val="000A1630"/>
    <w:rsid w:val="000A2002"/>
    <w:rsid w:val="000C10F7"/>
    <w:rsid w:val="000C1A2F"/>
    <w:rsid w:val="000C3AC2"/>
    <w:rsid w:val="000D2D47"/>
    <w:rsid w:val="000D410C"/>
    <w:rsid w:val="000D528B"/>
    <w:rsid w:val="000D5889"/>
    <w:rsid w:val="000E2A01"/>
    <w:rsid w:val="000E39BF"/>
    <w:rsid w:val="000E41AA"/>
    <w:rsid w:val="000E5063"/>
    <w:rsid w:val="000F76A2"/>
    <w:rsid w:val="00105955"/>
    <w:rsid w:val="00111966"/>
    <w:rsid w:val="001128D9"/>
    <w:rsid w:val="00114F36"/>
    <w:rsid w:val="001151AF"/>
    <w:rsid w:val="00116B0F"/>
    <w:rsid w:val="00121D8F"/>
    <w:rsid w:val="00122084"/>
    <w:rsid w:val="0014011C"/>
    <w:rsid w:val="00140C70"/>
    <w:rsid w:val="00143784"/>
    <w:rsid w:val="00150D01"/>
    <w:rsid w:val="00150F6F"/>
    <w:rsid w:val="001543AA"/>
    <w:rsid w:val="00161397"/>
    <w:rsid w:val="00163C12"/>
    <w:rsid w:val="0018131E"/>
    <w:rsid w:val="00181618"/>
    <w:rsid w:val="00181A95"/>
    <w:rsid w:val="00186A56"/>
    <w:rsid w:val="001876FE"/>
    <w:rsid w:val="00191121"/>
    <w:rsid w:val="0019112D"/>
    <w:rsid w:val="001A00F5"/>
    <w:rsid w:val="001A516B"/>
    <w:rsid w:val="001A79B8"/>
    <w:rsid w:val="001A7BC6"/>
    <w:rsid w:val="001B0233"/>
    <w:rsid w:val="001B4FA1"/>
    <w:rsid w:val="001B78CF"/>
    <w:rsid w:val="001C1F60"/>
    <w:rsid w:val="001C6AE7"/>
    <w:rsid w:val="001D30F4"/>
    <w:rsid w:val="001E21B6"/>
    <w:rsid w:val="001E26B1"/>
    <w:rsid w:val="001E60CE"/>
    <w:rsid w:val="001F7CB6"/>
    <w:rsid w:val="00201600"/>
    <w:rsid w:val="002053FC"/>
    <w:rsid w:val="002108F5"/>
    <w:rsid w:val="00213B08"/>
    <w:rsid w:val="0021418F"/>
    <w:rsid w:val="00216FA6"/>
    <w:rsid w:val="00224F24"/>
    <w:rsid w:val="0023349D"/>
    <w:rsid w:val="0024160C"/>
    <w:rsid w:val="00243A55"/>
    <w:rsid w:val="00244AB7"/>
    <w:rsid w:val="0025601E"/>
    <w:rsid w:val="002561B3"/>
    <w:rsid w:val="0027566F"/>
    <w:rsid w:val="00283A78"/>
    <w:rsid w:val="00284A3A"/>
    <w:rsid w:val="00286792"/>
    <w:rsid w:val="00294DB9"/>
    <w:rsid w:val="002B3D30"/>
    <w:rsid w:val="002B56DD"/>
    <w:rsid w:val="002C444A"/>
    <w:rsid w:val="002C4932"/>
    <w:rsid w:val="002D3E83"/>
    <w:rsid w:val="002D6917"/>
    <w:rsid w:val="00300D98"/>
    <w:rsid w:val="00304DC5"/>
    <w:rsid w:val="0030720E"/>
    <w:rsid w:val="00316B72"/>
    <w:rsid w:val="003368A0"/>
    <w:rsid w:val="0034385E"/>
    <w:rsid w:val="00346BD3"/>
    <w:rsid w:val="00351374"/>
    <w:rsid w:val="003573BF"/>
    <w:rsid w:val="0036182D"/>
    <w:rsid w:val="00361DE2"/>
    <w:rsid w:val="003626D8"/>
    <w:rsid w:val="003630D3"/>
    <w:rsid w:val="00370E7D"/>
    <w:rsid w:val="00371A88"/>
    <w:rsid w:val="00375743"/>
    <w:rsid w:val="00382D9D"/>
    <w:rsid w:val="003A0AAF"/>
    <w:rsid w:val="003A14D7"/>
    <w:rsid w:val="003A15C8"/>
    <w:rsid w:val="003A4844"/>
    <w:rsid w:val="003A688B"/>
    <w:rsid w:val="003A7801"/>
    <w:rsid w:val="003B4B83"/>
    <w:rsid w:val="003B65B7"/>
    <w:rsid w:val="003C015C"/>
    <w:rsid w:val="003D37C7"/>
    <w:rsid w:val="003D3D83"/>
    <w:rsid w:val="003D597F"/>
    <w:rsid w:val="003E02DC"/>
    <w:rsid w:val="003E039E"/>
    <w:rsid w:val="003E2BE2"/>
    <w:rsid w:val="003E3E4F"/>
    <w:rsid w:val="003E4E3F"/>
    <w:rsid w:val="003E64FB"/>
    <w:rsid w:val="004078D2"/>
    <w:rsid w:val="00416D91"/>
    <w:rsid w:val="00423C8F"/>
    <w:rsid w:val="00432E53"/>
    <w:rsid w:val="004342A6"/>
    <w:rsid w:val="00434A68"/>
    <w:rsid w:val="00436F3C"/>
    <w:rsid w:val="00440402"/>
    <w:rsid w:val="004435C7"/>
    <w:rsid w:val="00443965"/>
    <w:rsid w:val="004561E3"/>
    <w:rsid w:val="00462113"/>
    <w:rsid w:val="00462767"/>
    <w:rsid w:val="004741A8"/>
    <w:rsid w:val="004848EF"/>
    <w:rsid w:val="004946CE"/>
    <w:rsid w:val="004971F8"/>
    <w:rsid w:val="004C0F2A"/>
    <w:rsid w:val="004C3E71"/>
    <w:rsid w:val="004D42CA"/>
    <w:rsid w:val="004D5095"/>
    <w:rsid w:val="004E2B77"/>
    <w:rsid w:val="004E386D"/>
    <w:rsid w:val="004F16A1"/>
    <w:rsid w:val="004F3333"/>
    <w:rsid w:val="00501109"/>
    <w:rsid w:val="005015D0"/>
    <w:rsid w:val="00503215"/>
    <w:rsid w:val="005046E0"/>
    <w:rsid w:val="00505A5D"/>
    <w:rsid w:val="00522555"/>
    <w:rsid w:val="005275E8"/>
    <w:rsid w:val="00532061"/>
    <w:rsid w:val="00546B0D"/>
    <w:rsid w:val="00551968"/>
    <w:rsid w:val="0055407A"/>
    <w:rsid w:val="00557DE8"/>
    <w:rsid w:val="0056171F"/>
    <w:rsid w:val="00561CBD"/>
    <w:rsid w:val="00565E43"/>
    <w:rsid w:val="00567F7A"/>
    <w:rsid w:val="00570747"/>
    <w:rsid w:val="00574D0F"/>
    <w:rsid w:val="005754F5"/>
    <w:rsid w:val="00576B71"/>
    <w:rsid w:val="00581D1D"/>
    <w:rsid w:val="00590AB2"/>
    <w:rsid w:val="00594886"/>
    <w:rsid w:val="005960D5"/>
    <w:rsid w:val="005A22B0"/>
    <w:rsid w:val="005A36DB"/>
    <w:rsid w:val="005A7176"/>
    <w:rsid w:val="005A7870"/>
    <w:rsid w:val="005B0317"/>
    <w:rsid w:val="005B1836"/>
    <w:rsid w:val="005B479E"/>
    <w:rsid w:val="005C1A27"/>
    <w:rsid w:val="005C1BBF"/>
    <w:rsid w:val="005C4C1B"/>
    <w:rsid w:val="005C78A9"/>
    <w:rsid w:val="005D4608"/>
    <w:rsid w:val="005D6BCF"/>
    <w:rsid w:val="005E65B6"/>
    <w:rsid w:val="00604043"/>
    <w:rsid w:val="006113C1"/>
    <w:rsid w:val="006129EC"/>
    <w:rsid w:val="00612C82"/>
    <w:rsid w:val="006150B8"/>
    <w:rsid w:val="00616609"/>
    <w:rsid w:val="00635120"/>
    <w:rsid w:val="00635121"/>
    <w:rsid w:val="00641329"/>
    <w:rsid w:val="00642B40"/>
    <w:rsid w:val="0064575F"/>
    <w:rsid w:val="00646D4D"/>
    <w:rsid w:val="006560B5"/>
    <w:rsid w:val="006621CC"/>
    <w:rsid w:val="00662BA5"/>
    <w:rsid w:val="006712B0"/>
    <w:rsid w:val="00674745"/>
    <w:rsid w:val="00674EEA"/>
    <w:rsid w:val="00677C04"/>
    <w:rsid w:val="006842FF"/>
    <w:rsid w:val="006868B6"/>
    <w:rsid w:val="0068764B"/>
    <w:rsid w:val="006A1E8F"/>
    <w:rsid w:val="006A37D0"/>
    <w:rsid w:val="006C6CEC"/>
    <w:rsid w:val="006D3DBD"/>
    <w:rsid w:val="006E7F1E"/>
    <w:rsid w:val="006F418C"/>
    <w:rsid w:val="006F5054"/>
    <w:rsid w:val="006F5C2F"/>
    <w:rsid w:val="006F6A24"/>
    <w:rsid w:val="007115DA"/>
    <w:rsid w:val="00715209"/>
    <w:rsid w:val="00716707"/>
    <w:rsid w:val="007278F9"/>
    <w:rsid w:val="00732E20"/>
    <w:rsid w:val="007345B8"/>
    <w:rsid w:val="00745DFC"/>
    <w:rsid w:val="00753FFC"/>
    <w:rsid w:val="00754A04"/>
    <w:rsid w:val="0075530B"/>
    <w:rsid w:val="00755B63"/>
    <w:rsid w:val="00760A14"/>
    <w:rsid w:val="00766100"/>
    <w:rsid w:val="007778D4"/>
    <w:rsid w:val="00777BCD"/>
    <w:rsid w:val="00790847"/>
    <w:rsid w:val="007A399A"/>
    <w:rsid w:val="007A5C0A"/>
    <w:rsid w:val="007C6DD8"/>
    <w:rsid w:val="007D3A18"/>
    <w:rsid w:val="007D6A14"/>
    <w:rsid w:val="007F0A3A"/>
    <w:rsid w:val="007F35D5"/>
    <w:rsid w:val="008132AA"/>
    <w:rsid w:val="008206D9"/>
    <w:rsid w:val="00820930"/>
    <w:rsid w:val="008233B1"/>
    <w:rsid w:val="008275D0"/>
    <w:rsid w:val="008318E3"/>
    <w:rsid w:val="008377BB"/>
    <w:rsid w:val="00841D69"/>
    <w:rsid w:val="00843F21"/>
    <w:rsid w:val="00843FC3"/>
    <w:rsid w:val="0084784F"/>
    <w:rsid w:val="0085024B"/>
    <w:rsid w:val="00854173"/>
    <w:rsid w:val="0085755F"/>
    <w:rsid w:val="00861BF3"/>
    <w:rsid w:val="00863382"/>
    <w:rsid w:val="00865632"/>
    <w:rsid w:val="008714A8"/>
    <w:rsid w:val="00872DD5"/>
    <w:rsid w:val="00876C09"/>
    <w:rsid w:val="00880040"/>
    <w:rsid w:val="00881244"/>
    <w:rsid w:val="00894CF3"/>
    <w:rsid w:val="008959C5"/>
    <w:rsid w:val="00897BE5"/>
    <w:rsid w:val="008A5D76"/>
    <w:rsid w:val="008B20FC"/>
    <w:rsid w:val="008B28D1"/>
    <w:rsid w:val="008C201C"/>
    <w:rsid w:val="008D0C74"/>
    <w:rsid w:val="008E02C3"/>
    <w:rsid w:val="008E2A02"/>
    <w:rsid w:val="008E5F11"/>
    <w:rsid w:val="008F0A73"/>
    <w:rsid w:val="009103EF"/>
    <w:rsid w:val="00914123"/>
    <w:rsid w:val="00914EFF"/>
    <w:rsid w:val="0092678D"/>
    <w:rsid w:val="00926F67"/>
    <w:rsid w:val="00933922"/>
    <w:rsid w:val="009344A9"/>
    <w:rsid w:val="00936CAE"/>
    <w:rsid w:val="0095123B"/>
    <w:rsid w:val="00951440"/>
    <w:rsid w:val="009514E6"/>
    <w:rsid w:val="009514ED"/>
    <w:rsid w:val="00953891"/>
    <w:rsid w:val="00962E0F"/>
    <w:rsid w:val="009635D1"/>
    <w:rsid w:val="0096413E"/>
    <w:rsid w:val="00970109"/>
    <w:rsid w:val="009733EB"/>
    <w:rsid w:val="009737F2"/>
    <w:rsid w:val="00984570"/>
    <w:rsid w:val="0098502F"/>
    <w:rsid w:val="009941FB"/>
    <w:rsid w:val="0099650A"/>
    <w:rsid w:val="009A095E"/>
    <w:rsid w:val="009A294D"/>
    <w:rsid w:val="009D1674"/>
    <w:rsid w:val="009D6CA0"/>
    <w:rsid w:val="009E152C"/>
    <w:rsid w:val="009E163D"/>
    <w:rsid w:val="009E45F1"/>
    <w:rsid w:val="009E56D3"/>
    <w:rsid w:val="009E6045"/>
    <w:rsid w:val="009F3814"/>
    <w:rsid w:val="00A04697"/>
    <w:rsid w:val="00A13395"/>
    <w:rsid w:val="00A1372B"/>
    <w:rsid w:val="00A13C32"/>
    <w:rsid w:val="00A16394"/>
    <w:rsid w:val="00A22316"/>
    <w:rsid w:val="00A30CE4"/>
    <w:rsid w:val="00A3572F"/>
    <w:rsid w:val="00A3798B"/>
    <w:rsid w:val="00A4080B"/>
    <w:rsid w:val="00A42423"/>
    <w:rsid w:val="00A44873"/>
    <w:rsid w:val="00A557AE"/>
    <w:rsid w:val="00A55DF4"/>
    <w:rsid w:val="00A56F9B"/>
    <w:rsid w:val="00A64405"/>
    <w:rsid w:val="00A73CC2"/>
    <w:rsid w:val="00A77C90"/>
    <w:rsid w:val="00A83C30"/>
    <w:rsid w:val="00A84C40"/>
    <w:rsid w:val="00A86E11"/>
    <w:rsid w:val="00A87983"/>
    <w:rsid w:val="00A87A52"/>
    <w:rsid w:val="00AA2D4A"/>
    <w:rsid w:val="00AA3818"/>
    <w:rsid w:val="00AA5E0D"/>
    <w:rsid w:val="00AB0A4C"/>
    <w:rsid w:val="00AB1CAC"/>
    <w:rsid w:val="00AB37ED"/>
    <w:rsid w:val="00AB4CB5"/>
    <w:rsid w:val="00AB6BC4"/>
    <w:rsid w:val="00AC0E85"/>
    <w:rsid w:val="00AC5B4C"/>
    <w:rsid w:val="00AE0EA8"/>
    <w:rsid w:val="00AE1851"/>
    <w:rsid w:val="00AF5291"/>
    <w:rsid w:val="00AF6AB4"/>
    <w:rsid w:val="00B02D47"/>
    <w:rsid w:val="00B05DBD"/>
    <w:rsid w:val="00B139E9"/>
    <w:rsid w:val="00B15E2E"/>
    <w:rsid w:val="00B20537"/>
    <w:rsid w:val="00B20842"/>
    <w:rsid w:val="00B214C0"/>
    <w:rsid w:val="00B231F0"/>
    <w:rsid w:val="00B23565"/>
    <w:rsid w:val="00B245A6"/>
    <w:rsid w:val="00B46FEF"/>
    <w:rsid w:val="00B53AC7"/>
    <w:rsid w:val="00B55B29"/>
    <w:rsid w:val="00B62E75"/>
    <w:rsid w:val="00B66FC8"/>
    <w:rsid w:val="00B73345"/>
    <w:rsid w:val="00B77934"/>
    <w:rsid w:val="00B93301"/>
    <w:rsid w:val="00BA1272"/>
    <w:rsid w:val="00BB1285"/>
    <w:rsid w:val="00BB3AB9"/>
    <w:rsid w:val="00BB47BF"/>
    <w:rsid w:val="00BB7514"/>
    <w:rsid w:val="00BC53CB"/>
    <w:rsid w:val="00BC5F7E"/>
    <w:rsid w:val="00BC7D51"/>
    <w:rsid w:val="00BD5022"/>
    <w:rsid w:val="00BD591E"/>
    <w:rsid w:val="00BD5C74"/>
    <w:rsid w:val="00BD6B8E"/>
    <w:rsid w:val="00BE0401"/>
    <w:rsid w:val="00BE0E65"/>
    <w:rsid w:val="00BE3694"/>
    <w:rsid w:val="00BE6362"/>
    <w:rsid w:val="00BE65D2"/>
    <w:rsid w:val="00BE73C8"/>
    <w:rsid w:val="00BE7E48"/>
    <w:rsid w:val="00BF617C"/>
    <w:rsid w:val="00C0184A"/>
    <w:rsid w:val="00C019A9"/>
    <w:rsid w:val="00C176D2"/>
    <w:rsid w:val="00C17A0D"/>
    <w:rsid w:val="00C459C5"/>
    <w:rsid w:val="00C50C39"/>
    <w:rsid w:val="00C57620"/>
    <w:rsid w:val="00C61804"/>
    <w:rsid w:val="00C65412"/>
    <w:rsid w:val="00C747FA"/>
    <w:rsid w:val="00C81A8C"/>
    <w:rsid w:val="00C84B0D"/>
    <w:rsid w:val="00C865A5"/>
    <w:rsid w:val="00CA6148"/>
    <w:rsid w:val="00CC2FF0"/>
    <w:rsid w:val="00CC33CE"/>
    <w:rsid w:val="00CD3F89"/>
    <w:rsid w:val="00CD3F8A"/>
    <w:rsid w:val="00CE2478"/>
    <w:rsid w:val="00CE4D9F"/>
    <w:rsid w:val="00CE6BF3"/>
    <w:rsid w:val="00CE7B36"/>
    <w:rsid w:val="00CE7FE4"/>
    <w:rsid w:val="00CF119D"/>
    <w:rsid w:val="00D00748"/>
    <w:rsid w:val="00D014F0"/>
    <w:rsid w:val="00D01CEB"/>
    <w:rsid w:val="00D046A5"/>
    <w:rsid w:val="00D05827"/>
    <w:rsid w:val="00D1083B"/>
    <w:rsid w:val="00D15EB2"/>
    <w:rsid w:val="00D17A29"/>
    <w:rsid w:val="00D273EF"/>
    <w:rsid w:val="00D33663"/>
    <w:rsid w:val="00D504BD"/>
    <w:rsid w:val="00D514E6"/>
    <w:rsid w:val="00D51B39"/>
    <w:rsid w:val="00D5395A"/>
    <w:rsid w:val="00D72D4A"/>
    <w:rsid w:val="00D759C6"/>
    <w:rsid w:val="00D8045D"/>
    <w:rsid w:val="00D83BFB"/>
    <w:rsid w:val="00D85EBC"/>
    <w:rsid w:val="00D930ED"/>
    <w:rsid w:val="00D94AA7"/>
    <w:rsid w:val="00DA18BD"/>
    <w:rsid w:val="00DA27AD"/>
    <w:rsid w:val="00DC3D98"/>
    <w:rsid w:val="00DC5092"/>
    <w:rsid w:val="00DE1161"/>
    <w:rsid w:val="00DE4326"/>
    <w:rsid w:val="00DF2E33"/>
    <w:rsid w:val="00DF4292"/>
    <w:rsid w:val="00DF60B7"/>
    <w:rsid w:val="00DF6ABA"/>
    <w:rsid w:val="00E0274F"/>
    <w:rsid w:val="00E028D3"/>
    <w:rsid w:val="00E03646"/>
    <w:rsid w:val="00E131AE"/>
    <w:rsid w:val="00E175E2"/>
    <w:rsid w:val="00E231B5"/>
    <w:rsid w:val="00E247A0"/>
    <w:rsid w:val="00E30414"/>
    <w:rsid w:val="00E41A7D"/>
    <w:rsid w:val="00E43E67"/>
    <w:rsid w:val="00E46883"/>
    <w:rsid w:val="00E53604"/>
    <w:rsid w:val="00E54534"/>
    <w:rsid w:val="00E54FD7"/>
    <w:rsid w:val="00E55F77"/>
    <w:rsid w:val="00E56AC9"/>
    <w:rsid w:val="00E60605"/>
    <w:rsid w:val="00E64BB7"/>
    <w:rsid w:val="00E64F76"/>
    <w:rsid w:val="00E75E59"/>
    <w:rsid w:val="00E76D20"/>
    <w:rsid w:val="00E82E9D"/>
    <w:rsid w:val="00E8762C"/>
    <w:rsid w:val="00E92A30"/>
    <w:rsid w:val="00EA297D"/>
    <w:rsid w:val="00EA6504"/>
    <w:rsid w:val="00EB7E2A"/>
    <w:rsid w:val="00EB7E71"/>
    <w:rsid w:val="00EC05B1"/>
    <w:rsid w:val="00EC17C8"/>
    <w:rsid w:val="00EC2F47"/>
    <w:rsid w:val="00EC5EB1"/>
    <w:rsid w:val="00ED6FA0"/>
    <w:rsid w:val="00EE782D"/>
    <w:rsid w:val="00EF055A"/>
    <w:rsid w:val="00EF4121"/>
    <w:rsid w:val="00EF77DD"/>
    <w:rsid w:val="00F0184A"/>
    <w:rsid w:val="00F12D42"/>
    <w:rsid w:val="00F20D41"/>
    <w:rsid w:val="00F244AA"/>
    <w:rsid w:val="00F246FE"/>
    <w:rsid w:val="00F33DBA"/>
    <w:rsid w:val="00F356E8"/>
    <w:rsid w:val="00F36E20"/>
    <w:rsid w:val="00F407C7"/>
    <w:rsid w:val="00F50BA7"/>
    <w:rsid w:val="00F50FA4"/>
    <w:rsid w:val="00F51F10"/>
    <w:rsid w:val="00F52118"/>
    <w:rsid w:val="00F52699"/>
    <w:rsid w:val="00F54984"/>
    <w:rsid w:val="00F575D6"/>
    <w:rsid w:val="00F66955"/>
    <w:rsid w:val="00F74438"/>
    <w:rsid w:val="00F750F4"/>
    <w:rsid w:val="00F75551"/>
    <w:rsid w:val="00F75C26"/>
    <w:rsid w:val="00F81A9E"/>
    <w:rsid w:val="00F82884"/>
    <w:rsid w:val="00F83739"/>
    <w:rsid w:val="00F905F9"/>
    <w:rsid w:val="00F93643"/>
    <w:rsid w:val="00FA1892"/>
    <w:rsid w:val="00FA3470"/>
    <w:rsid w:val="00FB0345"/>
    <w:rsid w:val="00FB0643"/>
    <w:rsid w:val="00FB0D19"/>
    <w:rsid w:val="00FB1587"/>
    <w:rsid w:val="00FB1799"/>
    <w:rsid w:val="00FD261F"/>
    <w:rsid w:val="00FD2844"/>
    <w:rsid w:val="00FD49D4"/>
    <w:rsid w:val="00FE3C1C"/>
    <w:rsid w:val="00FE41C7"/>
    <w:rsid w:val="00FF180F"/>
    <w:rsid w:val="00FF72F2"/>
    <w:rsid w:val="00FF7799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78914"/>
  <w15:docId w15:val="{94ADE6EC-8126-43FD-9E92-AE530243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5E65B6"/>
    <w:rPr>
      <w:color w:val="808080"/>
    </w:rPr>
  </w:style>
  <w:style w:type="character" w:styleId="Emphasis">
    <w:name w:val="Emphasis"/>
    <w:basedOn w:val="DefaultParagraphFont"/>
    <w:qFormat/>
    <w:rsid w:val="00346BD3"/>
    <w:rPr>
      <w:i/>
      <w:iCs/>
    </w:rPr>
  </w:style>
  <w:style w:type="paragraph" w:styleId="ListParagraph">
    <w:name w:val="List Paragraph"/>
    <w:basedOn w:val="Normal"/>
    <w:uiPriority w:val="34"/>
    <w:qFormat/>
    <w:rsid w:val="00346BD3"/>
    <w:pPr>
      <w:ind w:left="720"/>
    </w:pPr>
    <w:rPr>
      <w:rFonts w:ascii="Calibri" w:eastAsiaTheme="minorHAns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2014-06-27T00:00:00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BFDF384535E4E9C22D48D571E0CA3" ma:contentTypeVersion="2" ma:contentTypeDescription="Create a new document." ma:contentTypeScope="" ma:versionID="a79a56150066ef3a38060b352f7cf86a">
  <xsd:schema xmlns:xsd="http://www.w3.org/2001/XMLSchema" xmlns:xs="http://www.w3.org/2001/XMLSchema" xmlns:p="http://schemas.microsoft.com/office/2006/metadata/properties" xmlns:ns2="3a6fef58-2347-444b-a3a6-4931577e2ab9" targetNamespace="http://schemas.microsoft.com/office/2006/metadata/properties" ma:root="true" ma:fieldsID="6bbc05db294d98b063d27114618a56c1" ns2:_="">
    <xsd:import namespace="3a6fef58-2347-444b-a3a6-4931577e2ab9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fef58-2347-444b-a3a6-4931577e2ab9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3a6fef58-2347-444b-a3a6-4931577e2ab9">1.0</Document_x0020_Vers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246D4F-248E-4987-B931-E919F4914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fef58-2347-444b-a3a6-4931577e2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3a6fef58-2347-444b-a3a6-4931577e2ab9"/>
  </ds:schemaRefs>
</ds:datastoreItem>
</file>

<file path=customXml/itemProps4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Document.dotx</Template>
  <TotalTime>28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 Content Database</vt:lpstr>
    </vt:vector>
  </TitlesOfParts>
  <Company>NetRom</Company>
  <LinksUpToDate>false</LinksUpToDate>
  <CharactersWithSpaces>2340</CharactersWithSpaces>
  <SharedDoc>false</SharedDoc>
  <HLinks>
    <vt:vector size="24" baseType="variant"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_Toc193169745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_Toc193169744</vt:lpwstr>
      </vt:variant>
      <vt:variant>
        <vt:i4>2031704</vt:i4>
      </vt:variant>
      <vt:variant>
        <vt:i4>21</vt:i4>
      </vt:variant>
      <vt:variant>
        <vt:i4>0</vt:i4>
      </vt:variant>
      <vt:variant>
        <vt:i4>5</vt:i4>
      </vt:variant>
      <vt:variant>
        <vt:lpwstr>http://www.netrom.ro/</vt:lpwstr>
      </vt:variant>
      <vt:variant>
        <vt:lpwstr/>
      </vt:variant>
      <vt:variant>
        <vt:i4>4128778</vt:i4>
      </vt:variant>
      <vt:variant>
        <vt:i4>18</vt:i4>
      </vt:variant>
      <vt:variant>
        <vt:i4>0</vt:i4>
      </vt:variant>
      <vt:variant>
        <vt:i4>5</vt:i4>
      </vt:variant>
      <vt:variant>
        <vt:lpwstr>mailto:soft@netrom.ro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 Content Database</dc:title>
  <dc:subject>Practice task 5</dc:subject>
  <dc:creator>NetRom</dc:creator>
  <cp:keywords/>
  <cp:lastModifiedBy>Catalin Anghel Tataru</cp:lastModifiedBy>
  <cp:revision>271</cp:revision>
  <cp:lastPrinted>2008-01-11T07:51:00Z</cp:lastPrinted>
  <dcterms:created xsi:type="dcterms:W3CDTF">2014-06-27T15:15:00Z</dcterms:created>
  <dcterms:modified xsi:type="dcterms:W3CDTF">2016-03-25T13:59:00Z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0x010100D30BFDF384535E4E9C22D48D571E0CA3</vt:lpwstr>
  </property>
  <property fmtid="{D5CDD505-2E9C-101B-9397-08002B2CF9AE}" pid="3" name="_dlc_DocIdItemGuid">
    <vt:lpwstr>91ebbf94-7edd-4484-b444-ab1e9f84c92c</vt:lpwstr>
  </property>
  <property fmtid="{D5CDD505-2E9C-101B-9397-08002B2CF9AE}" pid="4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5" name="TaxCatchAll">
    <vt:lpwstr>4;#Standards;#2;#Template;#7;#Document Template</vt:lpwstr>
  </property>
  <property fmtid="{D5CDD505-2E9C-101B-9397-08002B2CF9AE}" pid="6" name="TaxKeywordTaxHTField">
    <vt:lpwstr>Standards|23b4339f-c69e-45f5-b370-dbdbb58eee6a;Template|62df35dc-c3fd-48b6-b683-df6859cf29fa;Document Template|046104a3-65e5-4168-8321-8a006e0b0d4e</vt:lpwstr>
  </property>
</Properties>
</file>